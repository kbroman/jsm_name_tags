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4CE9" w14:textId="77777777" w:rsidR="00D336FB" w:rsidRDefault="00D336FB"/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760"/>
      </w:tblGrid>
      <w:tr w:rsidR="008F3231" w:rsidRPr="00C458CA" w14:paraId="591C8D1F" w14:textId="77777777" w:rsidTr="00F46C85">
        <w:trPr>
          <w:trHeight w:hRule="exact" w:val="4320"/>
        </w:trPr>
        <w:tc>
          <w:tcPr>
            <w:tcW w:w="5760" w:type="dxa"/>
            <w:vAlign w:val="center"/>
          </w:tcPr>
          <w:p w14:paraId="75966816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0" w:name="OLE_LINK18"/>
            <w:bookmarkStart w:id="1" w:name="OLE_LINK19"/>
            <w:bookmarkStart w:id="2" w:name="_Hlk13473373"/>
            <w:bookmarkStart w:id="3" w:name="OLE_LINK4"/>
            <w:bookmarkStart w:id="4" w:name="OLE_LINK5"/>
          </w:p>
          <w:p w14:paraId="262408F5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F78674F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9202667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16E1C0D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837085F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24902B3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5F94CDE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806B132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3C8AF1E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4F2F793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1567F1" w14:textId="3E15D8F0" w:rsidR="008F3231" w:rsidRPr="008F3231" w:rsidRDefault="00A94549" w:rsidP="00A94549">
            <w:pPr>
              <w:jc w:val="center"/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="00ED0653" w:rsidRPr="00ED0653">
              <w:rPr>
                <w:rFonts w:ascii="Inconsolata Medium" w:hAnsi="Inconsolata Medium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8F3231" w:rsidRPr="008F3231"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>@kwbroman</w:t>
            </w:r>
          </w:p>
          <w:bookmarkEnd w:id="0"/>
          <w:bookmarkEnd w:id="1"/>
          <w:p w14:paraId="2BAF4A34" w14:textId="1DF79B00" w:rsidR="008F3231" w:rsidRPr="00C458CA" w:rsidRDefault="008F3231" w:rsidP="008F3231">
            <w:pPr>
              <w:jc w:val="center"/>
              <w:rPr>
                <w:rFonts w:ascii="Arial" w:hAnsi="Arial"/>
                <w:bCs/>
                <w:vanish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57BF5A1A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2F076E7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E0E657E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95869FD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FE6F93B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F442F9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5" w:name="_GoBack"/>
            <w:bookmarkEnd w:id="5"/>
          </w:p>
          <w:p w14:paraId="47BA0B92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75AB3F5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DB6A8A0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36FEE2B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810E520" w14:textId="77777777" w:rsidR="008F3231" w:rsidRDefault="008F3231" w:rsidP="008F323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B32DFFC" w14:textId="56A61F91" w:rsidR="008F3231" w:rsidRPr="008F3231" w:rsidRDefault="00A94549" w:rsidP="00A94549">
            <w:pPr>
              <w:jc w:val="center"/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</w:pPr>
            <w:bookmarkStart w:id="6" w:name="OLE_LINK14"/>
            <w:bookmarkStart w:id="7" w:name="OLE_LINK15"/>
            <w:r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 xml:space="preserve">  </w:t>
            </w:r>
            <w:r w:rsidR="00ED0653" w:rsidRPr="00ED0653">
              <w:rPr>
                <w:rFonts w:ascii="Inconsolata Medium" w:hAnsi="Inconsolata Medium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8F3231" w:rsidRPr="008F3231"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>@kwbroman</w:t>
            </w:r>
          </w:p>
          <w:bookmarkEnd w:id="6"/>
          <w:bookmarkEnd w:id="7"/>
          <w:p w14:paraId="2BB85188" w14:textId="35D2BD7B" w:rsidR="008F3231" w:rsidRPr="00D336FB" w:rsidRDefault="008F3231" w:rsidP="008F3231">
            <w:pPr>
              <w:jc w:val="center"/>
              <w:rPr>
                <w:rFonts w:ascii="Arial" w:hAnsi="Arial"/>
                <w:bCs/>
                <w:color w:val="FFFFFF" w:themeColor="background1"/>
                <w:sz w:val="32"/>
                <w:szCs w:val="36"/>
              </w:rPr>
            </w:pPr>
          </w:p>
        </w:tc>
      </w:tr>
      <w:tr w:rsidR="00B522C1" w:rsidRPr="00C458CA" w14:paraId="77C896B5" w14:textId="77777777" w:rsidTr="00F46C85">
        <w:trPr>
          <w:trHeight w:hRule="exact" w:val="4320"/>
        </w:trPr>
        <w:tc>
          <w:tcPr>
            <w:tcW w:w="5760" w:type="dxa"/>
            <w:vAlign w:val="center"/>
          </w:tcPr>
          <w:p w14:paraId="1DF4BDDA" w14:textId="60E3C26D" w:rsidR="00B522C1" w:rsidRPr="00C458CA" w:rsidRDefault="00B522C1" w:rsidP="00B522C1">
            <w:pPr>
              <w:jc w:val="center"/>
              <w:rPr>
                <w:rFonts w:ascii="Arial" w:hAnsi="Arial"/>
                <w:bCs/>
                <w:i/>
                <w:color w:val="FFFFFF" w:themeColor="background1"/>
                <w:sz w:val="56"/>
                <w:szCs w:val="72"/>
              </w:rPr>
            </w:pPr>
            <w:bookmarkStart w:id="8" w:name="_Hlk13473265"/>
            <w:bookmarkEnd w:id="2"/>
            <w:r w:rsidRPr="00C458CA">
              <w:rPr>
                <w:rFonts w:ascii="Arial" w:hAnsi="Arial"/>
                <w:bCs/>
                <w:i/>
                <w:color w:val="FFFFFF" w:themeColor="background1"/>
                <w:sz w:val="56"/>
                <w:szCs w:val="72"/>
              </w:rPr>
              <w:t>Karl</w:t>
            </w:r>
          </w:p>
          <w:p w14:paraId="512428B7" w14:textId="433D22A6" w:rsidR="00B522C1" w:rsidRPr="00C458CA" w:rsidRDefault="00B522C1" w:rsidP="00B522C1">
            <w:pPr>
              <w:jc w:val="center"/>
              <w:rPr>
                <w:rFonts w:ascii="Arial" w:hAnsi="Arial"/>
                <w:bCs/>
                <w:color w:val="FFFFFF" w:themeColor="background1"/>
                <w:sz w:val="32"/>
                <w:szCs w:val="36"/>
              </w:rPr>
            </w:pPr>
            <w:r w:rsidRPr="00C458CA">
              <w:rPr>
                <w:rFonts w:ascii="Arial" w:hAnsi="Arial"/>
                <w:bCs/>
                <w:color w:val="FFFFFF" w:themeColor="background1"/>
                <w:sz w:val="32"/>
                <w:szCs w:val="36"/>
              </w:rPr>
              <w:t>Karl Broman</w:t>
            </w:r>
          </w:p>
          <w:p w14:paraId="2DA7A038" w14:textId="77777777" w:rsidR="00B522C1" w:rsidRPr="00C458CA" w:rsidRDefault="00B522C1" w:rsidP="00B522C1">
            <w:pPr>
              <w:jc w:val="center"/>
              <w:rPr>
                <w:rFonts w:ascii="Arial" w:hAnsi="Arial"/>
                <w:bCs/>
                <w:color w:val="FFFFFF" w:themeColor="background1"/>
                <w:sz w:val="28"/>
                <w:szCs w:val="28"/>
              </w:rPr>
            </w:pPr>
            <w:r w:rsidRPr="00C458CA">
              <w:rPr>
                <w:rFonts w:ascii="Arial" w:hAnsi="Arial"/>
                <w:bCs/>
                <w:color w:val="FFFFFF" w:themeColor="background1"/>
                <w:sz w:val="28"/>
                <w:szCs w:val="28"/>
              </w:rPr>
              <w:t>University of Wisconsin-Madison</w:t>
            </w:r>
          </w:p>
          <w:p w14:paraId="185A778F" w14:textId="3168F8B4" w:rsidR="00B522C1" w:rsidRPr="00C458CA" w:rsidRDefault="00B522C1" w:rsidP="00B522C1">
            <w:pPr>
              <w:jc w:val="center"/>
              <w:rPr>
                <w:b/>
                <w:bCs/>
                <w:vanish/>
                <w:color w:val="000000" w:themeColor="text1"/>
              </w:rPr>
            </w:pPr>
            <w:r w:rsidRPr="00C458CA">
              <w:rPr>
                <w:rFonts w:ascii="Arial" w:hAnsi="Arial"/>
                <w:bCs/>
                <w:color w:val="FFFFFF" w:themeColor="background1"/>
              </w:rPr>
              <w:t>Madison, WI</w:t>
            </w:r>
          </w:p>
        </w:tc>
        <w:tc>
          <w:tcPr>
            <w:tcW w:w="0" w:type="auto"/>
            <w:vAlign w:val="center"/>
          </w:tcPr>
          <w:p w14:paraId="2B22E6DB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56"/>
                <w:szCs w:val="56"/>
              </w:rPr>
            </w:pPr>
          </w:p>
          <w:p w14:paraId="74FF33B3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16"/>
                <w:szCs w:val="16"/>
              </w:rPr>
            </w:pPr>
          </w:p>
          <w:p w14:paraId="7D6F598D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</w:pPr>
            <w:r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  <w:t>Karl</w:t>
            </w:r>
          </w:p>
          <w:p w14:paraId="33CB7C6C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>Karl</w:t>
            </w:r>
            <w:r w:rsidRPr="00BD5821"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 xml:space="preserve"> Broman</w:t>
            </w:r>
          </w:p>
          <w:p w14:paraId="2070FB00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</w:rPr>
            </w:pPr>
            <w:r w:rsidRPr="00BD5821">
              <w:rPr>
                <w:rFonts w:ascii="Arial" w:hAnsi="Arial"/>
                <w:bCs/>
                <w:color w:val="000000" w:themeColor="text1"/>
              </w:rPr>
              <w:t>University of Wisconsin-Madison</w:t>
            </w:r>
          </w:p>
          <w:p w14:paraId="2959F895" w14:textId="77777777" w:rsidR="00B522C1" w:rsidRPr="00734CE7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2"/>
                <w:szCs w:val="22"/>
              </w:rPr>
            </w:pPr>
            <w:r w:rsidRPr="00734CE7">
              <w:rPr>
                <w:rFonts w:ascii="Arial" w:hAnsi="Arial"/>
                <w:bCs/>
                <w:color w:val="000000" w:themeColor="text1"/>
                <w:sz w:val="22"/>
                <w:szCs w:val="22"/>
              </w:rPr>
              <w:t>Madison, WI</w:t>
            </w:r>
          </w:p>
          <w:p w14:paraId="7BA22DD6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7C57669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D5C63CD" w14:textId="77777777" w:rsidR="00B522C1" w:rsidRPr="008F3231" w:rsidRDefault="00B522C1" w:rsidP="00B522C1">
            <w:pPr>
              <w:jc w:val="center"/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</w:pPr>
            <w:r w:rsidRPr="008F3231"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>@kwbroman</w:t>
            </w:r>
          </w:p>
          <w:p w14:paraId="2C6D7828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5DC196F" w14:textId="71593F73" w:rsidR="00B522C1" w:rsidRPr="00BD5821" w:rsidRDefault="00B522C1" w:rsidP="00B522C1">
            <w:pPr>
              <w:jc w:val="center"/>
              <w:rPr>
                <w:b/>
                <w:bCs/>
                <w:vanish/>
                <w:color w:val="000000" w:themeColor="text1"/>
                <w:sz w:val="20"/>
                <w:szCs w:val="20"/>
              </w:rPr>
            </w:pPr>
          </w:p>
        </w:tc>
      </w:tr>
      <w:tr w:rsidR="00B522C1" w:rsidRPr="00C458CA" w14:paraId="285913A6" w14:textId="77777777" w:rsidTr="00F46C85">
        <w:trPr>
          <w:trHeight w:hRule="exact" w:val="4320"/>
        </w:trPr>
        <w:tc>
          <w:tcPr>
            <w:tcW w:w="5760" w:type="dxa"/>
            <w:vAlign w:val="center"/>
          </w:tcPr>
          <w:p w14:paraId="200203F3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56"/>
                <w:szCs w:val="56"/>
              </w:rPr>
            </w:pPr>
            <w:bookmarkStart w:id="9" w:name="_Hlk13557368"/>
            <w:bookmarkEnd w:id="8"/>
          </w:p>
          <w:p w14:paraId="085E3BCD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16"/>
                <w:szCs w:val="16"/>
              </w:rPr>
            </w:pPr>
          </w:p>
          <w:p w14:paraId="2228D5A1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</w:pPr>
            <w:r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  <w:t>Karl</w:t>
            </w:r>
          </w:p>
          <w:p w14:paraId="13985722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>Karl</w:t>
            </w:r>
            <w:r w:rsidRPr="00BD5821"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 xml:space="preserve"> Broman</w:t>
            </w:r>
          </w:p>
          <w:p w14:paraId="56537E6E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</w:rPr>
            </w:pPr>
            <w:r w:rsidRPr="00BD5821">
              <w:rPr>
                <w:rFonts w:ascii="Arial" w:hAnsi="Arial"/>
                <w:bCs/>
                <w:color w:val="000000" w:themeColor="text1"/>
              </w:rPr>
              <w:t>University of Wisconsin-Madison</w:t>
            </w:r>
          </w:p>
          <w:p w14:paraId="5C261BF3" w14:textId="77777777" w:rsidR="00B522C1" w:rsidRPr="00734CE7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2"/>
                <w:szCs w:val="22"/>
              </w:rPr>
            </w:pPr>
            <w:r w:rsidRPr="00734CE7">
              <w:rPr>
                <w:rFonts w:ascii="Arial" w:hAnsi="Arial"/>
                <w:bCs/>
                <w:color w:val="000000" w:themeColor="text1"/>
                <w:sz w:val="22"/>
                <w:szCs w:val="22"/>
              </w:rPr>
              <w:t>Madison, WI</w:t>
            </w:r>
          </w:p>
          <w:p w14:paraId="3D0B18E3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DC68D9C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5338F02" w14:textId="77777777" w:rsidR="00B522C1" w:rsidRPr="008F3231" w:rsidRDefault="00B522C1" w:rsidP="00B522C1">
            <w:pPr>
              <w:jc w:val="center"/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</w:pPr>
            <w:r w:rsidRPr="008F3231"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>@kwbroman</w:t>
            </w:r>
          </w:p>
          <w:p w14:paraId="56022AF3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5039196" w14:textId="7128910E" w:rsidR="00B522C1" w:rsidRPr="00BD5821" w:rsidRDefault="00B522C1" w:rsidP="00B522C1">
            <w:pPr>
              <w:jc w:val="center"/>
              <w:rPr>
                <w:b/>
                <w:bCs/>
                <w:vanish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819A92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56"/>
                <w:szCs w:val="56"/>
              </w:rPr>
            </w:pPr>
          </w:p>
          <w:p w14:paraId="3946E328" w14:textId="77777777" w:rsidR="00B522C1" w:rsidRPr="00B522C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16"/>
                <w:szCs w:val="16"/>
              </w:rPr>
            </w:pPr>
          </w:p>
          <w:p w14:paraId="7AB68264" w14:textId="06139BA6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</w:pPr>
            <w:bookmarkStart w:id="10" w:name="OLE_LINK16"/>
            <w:bookmarkStart w:id="11" w:name="OLE_LINK17"/>
            <w:r>
              <w:rPr>
                <w:rFonts w:ascii="Arial" w:hAnsi="Arial"/>
                <w:bCs/>
                <w:i/>
                <w:color w:val="000000" w:themeColor="text1"/>
                <w:sz w:val="48"/>
                <w:szCs w:val="48"/>
              </w:rPr>
              <w:t>Karl</w:t>
            </w:r>
          </w:p>
          <w:p w14:paraId="46B528F8" w14:textId="3214DEE2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>Karl</w:t>
            </w:r>
            <w:r w:rsidRPr="00BD5821">
              <w:rPr>
                <w:rFonts w:ascii="Arial" w:hAnsi="Arial"/>
                <w:bCs/>
                <w:color w:val="000000" w:themeColor="text1"/>
                <w:sz w:val="28"/>
                <w:szCs w:val="28"/>
              </w:rPr>
              <w:t xml:space="preserve"> Broman</w:t>
            </w:r>
          </w:p>
          <w:p w14:paraId="2EF188A3" w14:textId="77777777" w:rsidR="00B522C1" w:rsidRPr="00BD5821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</w:rPr>
            </w:pPr>
            <w:r w:rsidRPr="00BD5821">
              <w:rPr>
                <w:rFonts w:ascii="Arial" w:hAnsi="Arial"/>
                <w:bCs/>
                <w:color w:val="000000" w:themeColor="text1"/>
              </w:rPr>
              <w:t>University of Wisconsin-Madison</w:t>
            </w:r>
          </w:p>
          <w:p w14:paraId="0313A731" w14:textId="77777777" w:rsidR="00B522C1" w:rsidRPr="00734CE7" w:rsidRDefault="00B522C1" w:rsidP="00B522C1">
            <w:pPr>
              <w:spacing w:before="60"/>
              <w:jc w:val="center"/>
              <w:rPr>
                <w:rFonts w:ascii="Arial" w:hAnsi="Arial"/>
                <w:bCs/>
                <w:color w:val="000000" w:themeColor="text1"/>
                <w:sz w:val="22"/>
                <w:szCs w:val="22"/>
              </w:rPr>
            </w:pPr>
            <w:r w:rsidRPr="00734CE7">
              <w:rPr>
                <w:rFonts w:ascii="Arial" w:hAnsi="Arial"/>
                <w:bCs/>
                <w:color w:val="000000" w:themeColor="text1"/>
                <w:sz w:val="22"/>
                <w:szCs w:val="22"/>
              </w:rPr>
              <w:t>Madison, WI</w:t>
            </w:r>
          </w:p>
          <w:p w14:paraId="2401AB57" w14:textId="3D126688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5F45025" w14:textId="08B34A0D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4551F7F" w14:textId="0B20A7A4" w:rsidR="00B522C1" w:rsidRPr="008F3231" w:rsidRDefault="00B522C1" w:rsidP="00B522C1">
            <w:pPr>
              <w:jc w:val="center"/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</w:pPr>
            <w:r w:rsidRPr="008F3231">
              <w:rPr>
                <w:rFonts w:ascii="Inconsolata Medium" w:hAnsi="Inconsolata Medium"/>
                <w:b/>
                <w:bCs/>
                <w:color w:val="000000" w:themeColor="text1"/>
                <w:sz w:val="48"/>
                <w:szCs w:val="48"/>
              </w:rPr>
              <w:t>@kwbroman</w:t>
            </w:r>
          </w:p>
          <w:bookmarkEnd w:id="10"/>
          <w:bookmarkEnd w:id="11"/>
          <w:p w14:paraId="612C8773" w14:textId="77777777" w:rsidR="00B522C1" w:rsidRDefault="00B522C1" w:rsidP="00B522C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240BB2B" w14:textId="5357AE05" w:rsidR="00B522C1" w:rsidRPr="00BD5821" w:rsidRDefault="00B522C1" w:rsidP="00B522C1">
            <w:pPr>
              <w:jc w:val="center"/>
              <w:rPr>
                <w:b/>
                <w:bCs/>
                <w:vanish/>
                <w:color w:val="000000" w:themeColor="text1"/>
                <w:sz w:val="20"/>
                <w:szCs w:val="20"/>
              </w:rPr>
            </w:pPr>
          </w:p>
        </w:tc>
      </w:tr>
      <w:bookmarkEnd w:id="3"/>
      <w:bookmarkEnd w:id="4"/>
      <w:bookmarkEnd w:id="9"/>
    </w:tbl>
    <w:p w14:paraId="7C539587" w14:textId="77777777" w:rsidR="00CF42F3" w:rsidRPr="00C458CA" w:rsidRDefault="00CF42F3">
      <w:pPr>
        <w:jc w:val="center"/>
        <w:rPr>
          <w:b/>
          <w:bCs/>
          <w:vanish/>
          <w:color w:val="000000" w:themeColor="text1"/>
          <w:sz w:val="48"/>
        </w:rPr>
      </w:pPr>
    </w:p>
    <w:sectPr w:rsidR="00CF42F3" w:rsidRPr="00C458CA" w:rsidSect="00CF42F3">
      <w:type w:val="continuous"/>
      <w:pgSz w:w="12240" w:h="15840"/>
      <w:pgMar w:top="0" w:right="0" w:bottom="0" w:left="0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Inconsolata Medium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F3"/>
    <w:rsid w:val="00211C2F"/>
    <w:rsid w:val="0040010E"/>
    <w:rsid w:val="00734CE7"/>
    <w:rsid w:val="0076642A"/>
    <w:rsid w:val="008712C1"/>
    <w:rsid w:val="008F3231"/>
    <w:rsid w:val="009B126B"/>
    <w:rsid w:val="00A67834"/>
    <w:rsid w:val="00A94549"/>
    <w:rsid w:val="00B522C1"/>
    <w:rsid w:val="00BD5821"/>
    <w:rsid w:val="00C458CA"/>
    <w:rsid w:val="00C562B7"/>
    <w:rsid w:val="00CF42F3"/>
    <w:rsid w:val="00D336FB"/>
    <w:rsid w:val="00D457B7"/>
    <w:rsid w:val="00D55C67"/>
    <w:rsid w:val="00DC61B1"/>
    <w:rsid w:val="00E62D57"/>
    <w:rsid w:val="00ED0653"/>
    <w:rsid w:val="00F46C85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F46F2"/>
  <w14:defaultImageDpi w14:val="300"/>
  <w15:docId w15:val="{66F266DA-6AF8-E54B-B33C-3030DC4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C1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44" w:right="144"/>
      <w:jc w:val="center"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roMacPro:Users:kbroman:Downloads:LBI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BroMacPro:Users:kbroman:Downloads:LBI43.dot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C-Line Products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Karl Broman</dc:creator>
  <cp:keywords/>
  <dc:description/>
  <cp:lastModifiedBy>Karl Broman</cp:lastModifiedBy>
  <cp:revision>6</cp:revision>
  <cp:lastPrinted>2019-07-08T15:20:00Z</cp:lastPrinted>
  <dcterms:created xsi:type="dcterms:W3CDTF">2019-07-08T14:47:00Z</dcterms:created>
  <dcterms:modified xsi:type="dcterms:W3CDTF">2019-07-09T14:36:00Z</dcterms:modified>
</cp:coreProperties>
</file>